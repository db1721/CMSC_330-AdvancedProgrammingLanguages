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481D6" w14:textId="5F3F7487" w:rsidR="0080495C" w:rsidRPr="00EE69EA" w:rsidRDefault="005E75D4" w:rsidP="0080495C">
      <w:pPr>
        <w:pStyle w:val="Title"/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alias w:val="Title:"/>
          <w:tag w:val="Title:"/>
          <w:id w:val="726351117"/>
          <w:placeholder>
            <w:docPart w:val="ED60FE3588254E6CA034139009E01D9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B6730F">
            <w:rPr>
              <w:b/>
              <w:bCs/>
              <w:sz w:val="28"/>
              <w:szCs w:val="28"/>
            </w:rPr>
            <w:t>Project 1</w:t>
          </w:r>
        </w:sdtContent>
      </w:sdt>
    </w:p>
    <w:p w14:paraId="59A5DB16" w14:textId="77777777" w:rsidR="0080495C" w:rsidRDefault="0080495C" w:rsidP="0080495C">
      <w:pPr>
        <w:pStyle w:val="Title2"/>
      </w:pPr>
      <w:r>
        <w:t>Dan Beck</w:t>
      </w:r>
    </w:p>
    <w:p w14:paraId="4AD2CDDB" w14:textId="769D83FB" w:rsidR="0080495C" w:rsidRDefault="008972ED" w:rsidP="0080495C">
      <w:pPr>
        <w:pStyle w:val="Title2"/>
      </w:pPr>
      <w:r>
        <w:t xml:space="preserve">November </w:t>
      </w:r>
      <w:r w:rsidR="00B6730F">
        <w:t>17</w:t>
      </w:r>
      <w:r w:rsidR="0080495C">
        <w:t>, 2020</w:t>
      </w:r>
    </w:p>
    <w:p w14:paraId="143035DC" w14:textId="49685919" w:rsidR="0080495C" w:rsidRDefault="00571DF0" w:rsidP="0080495C">
      <w:pPr>
        <w:pStyle w:val="Title2"/>
      </w:pPr>
      <w:r>
        <w:t>CMSC-330</w:t>
      </w:r>
      <w:r w:rsidR="0080495C">
        <w:t xml:space="preserve"> 7380</w:t>
      </w:r>
    </w:p>
    <w:p w14:paraId="188EF099" w14:textId="45478588" w:rsidR="0080495C" w:rsidRDefault="0080495C" w:rsidP="0080495C">
      <w:pPr>
        <w:pStyle w:val="Title2"/>
      </w:pPr>
      <w:r>
        <w:t xml:space="preserve">Prof. </w:t>
      </w:r>
      <w:r w:rsidR="00571DF0">
        <w:t>Francoise Keefe</w:t>
      </w:r>
    </w:p>
    <w:p w14:paraId="2772E019" w14:textId="0E9AF104" w:rsidR="00E81978" w:rsidRDefault="005E75D4" w:rsidP="0080495C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7C965A5D24F0467499987C8D4B1E32E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B6730F">
            <w:t>Project 1</w:t>
          </w:r>
        </w:sdtContent>
      </w:sdt>
    </w:p>
    <w:p w14:paraId="7D0BF552" w14:textId="3DB74F33" w:rsidR="00E81978" w:rsidRDefault="00571DF0" w:rsidP="0080495C">
      <w:pPr>
        <w:pStyle w:val="Heading1"/>
        <w:jc w:val="left"/>
      </w:pPr>
      <w:r>
        <w:t>Lessons Learned</w:t>
      </w:r>
    </w:p>
    <w:p w14:paraId="7F4F806C" w14:textId="6C08EC48" w:rsidR="00B51053" w:rsidRDefault="0080495C">
      <w:pPr>
        <w:rPr>
          <w:rStyle w:val="fontstyle01"/>
        </w:rPr>
      </w:pPr>
      <w:r>
        <w:t xml:space="preserve"> </w:t>
      </w:r>
      <w:r w:rsidR="00571DF0">
        <w:rPr>
          <w:rStyle w:val="fontstyle01"/>
        </w:rPr>
        <w:t>This project was a real test of knowledge for everything I have learned in previous course</w:t>
      </w:r>
      <w:r w:rsidR="00A06FA2">
        <w:rPr>
          <w:rStyle w:val="fontstyle01"/>
        </w:rPr>
        <w:t>s</w:t>
      </w:r>
      <w:r w:rsidR="00571DF0">
        <w:rPr>
          <w:rStyle w:val="fontstyle01"/>
        </w:rPr>
        <w:t xml:space="preserve"> and lesson</w:t>
      </w:r>
      <w:r w:rsidR="00A06FA2">
        <w:rPr>
          <w:rStyle w:val="fontstyle01"/>
        </w:rPr>
        <w:t>s</w:t>
      </w:r>
      <w:r w:rsidR="00571DF0">
        <w:rPr>
          <w:rStyle w:val="fontstyle01"/>
        </w:rPr>
        <w:t xml:space="preserve"> leading up to this project. I have written small programs that read text from a file but never did anything more than reprint the text in the</w:t>
      </w:r>
      <w:r w:rsidR="00A06FA2">
        <w:rPr>
          <w:rStyle w:val="fontstyle01"/>
        </w:rPr>
        <w:t xml:space="preserve"> compiler</w:t>
      </w:r>
      <w:r w:rsidR="00571DF0">
        <w:rPr>
          <w:rStyle w:val="fontstyle01"/>
        </w:rPr>
        <w:t xml:space="preserve"> output or do some calculations with the data extracted. I remember learning a little about recursion in previous course but never got to implement it in a project. While still being a new skill, </w:t>
      </w:r>
      <w:r w:rsidR="00A06FA2">
        <w:rPr>
          <w:rStyle w:val="fontstyle01"/>
        </w:rPr>
        <w:t>implementing a program that uses</w:t>
      </w:r>
      <w:r w:rsidR="00571DF0">
        <w:rPr>
          <w:rStyle w:val="fontstyle01"/>
        </w:rPr>
        <w:t xml:space="preserve"> parsing </w:t>
      </w:r>
      <w:r w:rsidR="00A06FA2">
        <w:rPr>
          <w:rStyle w:val="fontstyle01"/>
        </w:rPr>
        <w:t>with</w:t>
      </w:r>
      <w:r w:rsidR="00571DF0">
        <w:rPr>
          <w:rStyle w:val="fontstyle01"/>
        </w:rPr>
        <w:t xml:space="preserve"> recursion has given me a much stronger base </w:t>
      </w:r>
      <w:r w:rsidR="00B51053">
        <w:rPr>
          <w:rStyle w:val="fontstyle01"/>
        </w:rPr>
        <w:t xml:space="preserve">to my programming knowledge. </w:t>
      </w:r>
    </w:p>
    <w:p w14:paraId="4ECF4D9D" w14:textId="101C0B38" w:rsidR="00E81978" w:rsidRDefault="00B51053">
      <w:r>
        <w:rPr>
          <w:rStyle w:val="fontstyle01"/>
        </w:rPr>
        <w:t xml:space="preserve">A skill that I was </w:t>
      </w:r>
      <w:r w:rsidR="00A06FA2">
        <w:rPr>
          <w:rStyle w:val="fontstyle01"/>
        </w:rPr>
        <w:t>unable</w:t>
      </w:r>
      <w:r>
        <w:rPr>
          <w:rStyle w:val="fontstyle01"/>
        </w:rPr>
        <w:t xml:space="preserve"> to use was how to read grammar given and making a program from that grammar. In previous courses, I only read and wrote the grammar but was never able to implement what was written down into a working program. While this is still a developing skill, I feel much more comfortable with reading the grammar.</w:t>
      </w:r>
      <w:r w:rsidR="00571DF0">
        <w:rPr>
          <w:rStyle w:val="fontstyle01"/>
        </w:rPr>
        <w:t xml:space="preserve"> </w:t>
      </w:r>
    </w:p>
    <w:p w14:paraId="19004E59" w14:textId="14F1951E" w:rsidR="008972ED" w:rsidRDefault="008972ED" w:rsidP="0080495C">
      <w:pPr>
        <w:ind w:firstLine="0"/>
      </w:pPr>
    </w:p>
    <w:p w14:paraId="12F254A7" w14:textId="77C6CFDD" w:rsidR="00571DF0" w:rsidRDefault="00571DF0" w:rsidP="00571DF0">
      <w:pPr>
        <w:pStyle w:val="Heading1"/>
        <w:jc w:val="left"/>
      </w:pPr>
      <w:r>
        <w:t>Test Plan</w:t>
      </w:r>
    </w:p>
    <w:p w14:paraId="212142BB" w14:textId="32059E26" w:rsidR="00571DF0" w:rsidRDefault="00D8542F" w:rsidP="00D8542F">
      <w:pPr>
        <w:pStyle w:val="ListParagraph"/>
        <w:numPr>
          <w:ilvl w:val="0"/>
          <w:numId w:val="16"/>
        </w:numPr>
      </w:pPr>
      <w:r>
        <w:t>Figure 1 show</w:t>
      </w:r>
      <w:r w:rsidR="00032D03">
        <w:t>s</w:t>
      </w:r>
      <w:r>
        <w:t xml:space="preserve"> the successful running of the program with giv</w:t>
      </w:r>
      <w:r w:rsidR="00032D03">
        <w:t>e</w:t>
      </w:r>
      <w:r>
        <w:t>n example</w:t>
      </w:r>
      <w:r w:rsidR="00032D03">
        <w:t>.</w:t>
      </w:r>
    </w:p>
    <w:p w14:paraId="2E344F6F" w14:textId="03A2C4B6" w:rsidR="00032D03" w:rsidRDefault="00032D03" w:rsidP="00D8542F">
      <w:pPr>
        <w:pStyle w:val="ListParagraph"/>
        <w:numPr>
          <w:ilvl w:val="0"/>
          <w:numId w:val="16"/>
        </w:numPr>
      </w:pPr>
      <w:r>
        <w:t>Figure 2 shows running the program with a different size frame.</w:t>
      </w:r>
    </w:p>
    <w:p w14:paraId="16613457" w14:textId="6CA1467C" w:rsidR="00B107DE" w:rsidRDefault="00B107DE" w:rsidP="00D8542F">
      <w:pPr>
        <w:pStyle w:val="ListParagraph"/>
        <w:numPr>
          <w:ilvl w:val="0"/>
          <w:numId w:val="16"/>
        </w:numPr>
      </w:pPr>
      <w:r>
        <w:t>Figure 3 shows error that occurs when “Window” is missing from text file.</w:t>
      </w:r>
    </w:p>
    <w:p w14:paraId="0219EBF3" w14:textId="00F300CD" w:rsidR="00B107DE" w:rsidRDefault="00B107DE" w:rsidP="00D8542F">
      <w:pPr>
        <w:pStyle w:val="ListParagraph"/>
        <w:numPr>
          <w:ilvl w:val="0"/>
          <w:numId w:val="16"/>
        </w:numPr>
      </w:pPr>
      <w:r>
        <w:t xml:space="preserve">Figure 4 shows running the program with a different size text field </w:t>
      </w:r>
    </w:p>
    <w:p w14:paraId="30913F6C" w14:textId="12C66DE4" w:rsidR="00B107DE" w:rsidRDefault="00B107DE" w:rsidP="00D8542F">
      <w:pPr>
        <w:pStyle w:val="ListParagraph"/>
        <w:numPr>
          <w:ilvl w:val="0"/>
          <w:numId w:val="16"/>
        </w:numPr>
      </w:pPr>
      <w:r>
        <w:t>Figure 5 shows running the program with the numbers inverted.</w:t>
      </w:r>
    </w:p>
    <w:p w14:paraId="112B5224" w14:textId="5C954A76" w:rsidR="00B107DE" w:rsidRDefault="00B107DE" w:rsidP="00D8542F">
      <w:pPr>
        <w:pStyle w:val="ListParagraph"/>
        <w:numPr>
          <w:ilvl w:val="0"/>
          <w:numId w:val="16"/>
        </w:numPr>
      </w:pPr>
      <w:r>
        <w:t>Figure 6 sh</w:t>
      </w:r>
      <w:r w:rsidR="00EE71A5">
        <w:t>ows errors that occur when “End.” text is removed.</w:t>
      </w:r>
    </w:p>
    <w:p w14:paraId="66567917" w14:textId="27373667" w:rsidR="00A26120" w:rsidRDefault="00A26120" w:rsidP="00D8542F">
      <w:pPr>
        <w:pStyle w:val="ListParagraph"/>
        <w:numPr>
          <w:ilvl w:val="0"/>
          <w:numId w:val="16"/>
        </w:numPr>
      </w:pPr>
      <w:r>
        <w:t>Figure 7 shows the program running with different grid layout parameters</w:t>
      </w:r>
    </w:p>
    <w:p w14:paraId="680277D0" w14:textId="60A7A00E" w:rsidR="00D8542F" w:rsidRDefault="00D8542F" w:rsidP="00D8542F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E3B74" wp14:editId="466A5C84">
                <wp:simplePos x="0" y="0"/>
                <wp:positionH relativeFrom="margin">
                  <wp:align>right</wp:align>
                </wp:positionH>
                <wp:positionV relativeFrom="page">
                  <wp:posOffset>4324350</wp:posOffset>
                </wp:positionV>
                <wp:extent cx="5924550" cy="2762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C3F14" w14:textId="6CDF3575" w:rsidR="00D8542F" w:rsidRPr="00E91869" w:rsidRDefault="00D8542F" w:rsidP="00D8542F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1, Successful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running of program with given example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9E3B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340.5pt;width:466.5pt;height:21.7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" strokecolor="white [3212]">
                <v:textbox>
                  <w:txbxContent>
                    <w:p w14:paraId="78BC3F14" w14:textId="6CDF3575" w:rsidR="00D8542F" w:rsidRPr="00E91869" w:rsidRDefault="00D8542F" w:rsidP="00D8542F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1, Successful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running of program with given example file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040FCA" wp14:editId="7F36D72B">
            <wp:extent cx="421005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197E" w14:textId="4A12A8AA" w:rsidR="00D8542F" w:rsidRDefault="00D8542F" w:rsidP="00D8542F">
      <w:pPr>
        <w:ind w:firstLine="0"/>
      </w:pPr>
    </w:p>
    <w:p w14:paraId="48DD4F9C" w14:textId="24609025" w:rsidR="00D8542F" w:rsidRDefault="00032D03" w:rsidP="00D8542F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7FF1C" wp14:editId="27869ECE">
                <wp:simplePos x="0" y="0"/>
                <wp:positionH relativeFrom="margin">
                  <wp:align>right</wp:align>
                </wp:positionH>
                <wp:positionV relativeFrom="page">
                  <wp:posOffset>8415655</wp:posOffset>
                </wp:positionV>
                <wp:extent cx="5924550" cy="276225"/>
                <wp:effectExtent l="0" t="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7C526" w14:textId="25A25C94" w:rsidR="00032D03" w:rsidRPr="00E91869" w:rsidRDefault="00032D03" w:rsidP="00032D03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2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Different size 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7FF1C" id="_x0000_s1027" type="#_x0000_t202" style="position:absolute;margin-left:415.3pt;margin-top:662.65pt;width:466.5pt;height:21.7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" strokecolor="white [3212]">
                <v:textbox>
                  <w:txbxContent>
                    <w:p w14:paraId="2AE7C526" w14:textId="25A25C94" w:rsidR="00032D03" w:rsidRPr="00E91869" w:rsidRDefault="00032D03" w:rsidP="00032D03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2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Different size frame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10A274" wp14:editId="29351F6C">
            <wp:extent cx="4762500" cy="348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2D36" w14:textId="60C65016" w:rsidR="00032D03" w:rsidRDefault="00032D03" w:rsidP="00D8542F">
      <w:pPr>
        <w:ind w:firstLine="0"/>
      </w:pPr>
    </w:p>
    <w:p w14:paraId="32FB5048" w14:textId="422B4387" w:rsidR="00032D03" w:rsidRDefault="004C4FB2" w:rsidP="00D8542F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BA3B4A" wp14:editId="38FEF237">
                <wp:simplePos x="0" y="0"/>
                <wp:positionH relativeFrom="margin">
                  <wp:align>right</wp:align>
                </wp:positionH>
                <wp:positionV relativeFrom="page">
                  <wp:posOffset>4533900</wp:posOffset>
                </wp:positionV>
                <wp:extent cx="5924550" cy="276225"/>
                <wp:effectExtent l="0" t="0" r="1905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18420" w14:textId="31E6414A" w:rsidR="004C4FB2" w:rsidRPr="00E91869" w:rsidRDefault="004C4FB2" w:rsidP="004C4FB2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3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Missing window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A3B4A" id="_x0000_s1028" type="#_x0000_t202" style="position:absolute;margin-left:415.3pt;margin-top:357pt;width:466.5pt;height:21.7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" strokecolor="white [3212]">
                <v:textbox>
                  <w:txbxContent>
                    <w:p w14:paraId="23218420" w14:textId="31E6414A" w:rsidR="004C4FB2" w:rsidRPr="00E91869" w:rsidRDefault="004C4FB2" w:rsidP="004C4FB2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3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Missing window text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E450FB" wp14:editId="6E037EA1">
            <wp:extent cx="4667250" cy="3629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6212" w14:textId="77777777" w:rsidR="00B107DE" w:rsidRDefault="00B107DE" w:rsidP="00D8542F">
      <w:pPr>
        <w:ind w:firstLine="0"/>
      </w:pPr>
    </w:p>
    <w:p w14:paraId="6B6ABB0C" w14:textId="45FAFAC1" w:rsidR="00B107DE" w:rsidRDefault="00B107DE" w:rsidP="00D8542F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AC7E8F" wp14:editId="15391755">
                <wp:simplePos x="0" y="0"/>
                <wp:positionH relativeFrom="margin">
                  <wp:align>right</wp:align>
                </wp:positionH>
                <wp:positionV relativeFrom="page">
                  <wp:posOffset>8582025</wp:posOffset>
                </wp:positionV>
                <wp:extent cx="5924550" cy="276225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FE1C5" w14:textId="3FF3B63B" w:rsidR="00B107DE" w:rsidRPr="00E91869" w:rsidRDefault="00B107DE" w:rsidP="00B107DE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4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Different size text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C7E8F" id="_x0000_s1029" type="#_x0000_t202" style="position:absolute;margin-left:415.3pt;margin-top:675.75pt;width:466.5pt;height:21.7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" strokecolor="white [3212]">
                <v:textbox>
                  <w:txbxContent>
                    <w:p w14:paraId="234FE1C5" w14:textId="3FF3B63B" w:rsidR="00B107DE" w:rsidRPr="00E91869" w:rsidRDefault="00B107DE" w:rsidP="00B107DE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4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Different size text field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095934" wp14:editId="31B01F32">
            <wp:extent cx="537210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A97C" w14:textId="6EA1640A" w:rsidR="00B107DE" w:rsidRDefault="00B107DE" w:rsidP="00D8542F">
      <w:pPr>
        <w:ind w:firstLine="0"/>
      </w:pPr>
    </w:p>
    <w:p w14:paraId="4087D329" w14:textId="5B523EC5" w:rsidR="00B107DE" w:rsidRDefault="00B107DE" w:rsidP="00D8542F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B7AC36" wp14:editId="3E6A2C70">
                <wp:simplePos x="0" y="0"/>
                <wp:positionH relativeFrom="margin">
                  <wp:align>right</wp:align>
                </wp:positionH>
                <wp:positionV relativeFrom="page">
                  <wp:posOffset>4333875</wp:posOffset>
                </wp:positionV>
                <wp:extent cx="5924550" cy="276225"/>
                <wp:effectExtent l="0" t="0" r="1905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F6E67" w14:textId="61094879" w:rsidR="00B107DE" w:rsidRPr="00E91869" w:rsidRDefault="00B107DE" w:rsidP="00B107DE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5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Inverted numbers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7AC36" id="_x0000_s1030" type="#_x0000_t202" style="position:absolute;margin-left:415.3pt;margin-top:341.25pt;width:466.5pt;height:21.7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" strokecolor="white [3212]">
                <v:textbox>
                  <w:txbxContent>
                    <w:p w14:paraId="6F6F6E67" w14:textId="61094879" w:rsidR="00B107DE" w:rsidRPr="00E91869" w:rsidRDefault="00B107DE" w:rsidP="00B107DE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5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Inverted numbers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A65D66" wp14:editId="0B5A14F5">
            <wp:extent cx="4295775" cy="3381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F8BC" w14:textId="73D93716" w:rsidR="00EE71A5" w:rsidRDefault="00EE71A5" w:rsidP="00D8542F">
      <w:pPr>
        <w:ind w:firstLine="0"/>
      </w:pPr>
    </w:p>
    <w:p w14:paraId="6F232B52" w14:textId="5C9D80A8" w:rsidR="00EE71A5" w:rsidRDefault="00EE71A5" w:rsidP="00D8542F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CC7675" wp14:editId="147F9E61">
                <wp:simplePos x="0" y="0"/>
                <wp:positionH relativeFrom="margin">
                  <wp:align>right</wp:align>
                </wp:positionH>
                <wp:positionV relativeFrom="page">
                  <wp:posOffset>8296275</wp:posOffset>
                </wp:positionV>
                <wp:extent cx="5924550" cy="276225"/>
                <wp:effectExtent l="0" t="0" r="19050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5952D" w14:textId="50805040" w:rsidR="00EE71A5" w:rsidRPr="00E91869" w:rsidRDefault="00EE71A5" w:rsidP="00EE71A5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6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Missing “End.”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C7675" id="_x0000_s1031" type="#_x0000_t202" style="position:absolute;margin-left:415.3pt;margin-top:653.25pt;width:466.5pt;height:21.7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" strokecolor="white [3212]">
                <v:textbox>
                  <w:txbxContent>
                    <w:p w14:paraId="7F45952D" w14:textId="50805040" w:rsidR="00EE71A5" w:rsidRPr="00E91869" w:rsidRDefault="00EE71A5" w:rsidP="00EE71A5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6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Missing “End.” text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16E9E4" wp14:editId="5417BFC5">
            <wp:extent cx="4486275" cy="3467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8347" w14:textId="1B81F0E5" w:rsidR="00A26120" w:rsidRDefault="00A26120" w:rsidP="00D8542F">
      <w:pPr>
        <w:ind w:firstLine="0"/>
      </w:pPr>
    </w:p>
    <w:p w14:paraId="63033A36" w14:textId="42011317" w:rsidR="00A26120" w:rsidRPr="00571DF0" w:rsidRDefault="00A26120" w:rsidP="00D8542F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461E84" wp14:editId="2B1F87D1">
                <wp:simplePos x="0" y="0"/>
                <wp:positionH relativeFrom="margin">
                  <wp:align>right</wp:align>
                </wp:positionH>
                <wp:positionV relativeFrom="page">
                  <wp:posOffset>4305300</wp:posOffset>
                </wp:positionV>
                <wp:extent cx="5924550" cy="276225"/>
                <wp:effectExtent l="0" t="0" r="19050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E471D" w14:textId="61DC5427" w:rsidR="00A26120" w:rsidRPr="00E91869" w:rsidRDefault="00A26120" w:rsidP="00A26120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7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Changing layout parameters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61E84" id="_x0000_s1032" type="#_x0000_t202" style="position:absolute;margin-left:415.3pt;margin-top:339pt;width:466.5pt;height:21.7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" strokecolor="white [3212]">
                <v:textbox>
                  <w:txbxContent>
                    <w:p w14:paraId="084E471D" w14:textId="61DC5427" w:rsidR="00A26120" w:rsidRPr="00E91869" w:rsidRDefault="00A26120" w:rsidP="00A26120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7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Changing layout parameters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0E47C0" wp14:editId="32E34C2B">
            <wp:extent cx="4162425" cy="3552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120" w:rsidRPr="00571DF0">
      <w:headerReference w:type="default" r:id="rId16"/>
      <w:headerReference w:type="first" r:id="rId17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B2F89" w14:textId="77777777" w:rsidR="005E75D4" w:rsidRDefault="005E75D4">
      <w:pPr>
        <w:spacing w:line="240" w:lineRule="auto"/>
      </w:pPr>
      <w:r>
        <w:separator/>
      </w:r>
    </w:p>
    <w:p w14:paraId="327B779B" w14:textId="77777777" w:rsidR="005E75D4" w:rsidRDefault="005E75D4"/>
  </w:endnote>
  <w:endnote w:type="continuationSeparator" w:id="0">
    <w:p w14:paraId="653ED2FC" w14:textId="77777777" w:rsidR="005E75D4" w:rsidRDefault="005E75D4">
      <w:pPr>
        <w:spacing w:line="240" w:lineRule="auto"/>
      </w:pPr>
      <w:r>
        <w:continuationSeparator/>
      </w:r>
    </w:p>
    <w:p w14:paraId="3630EAC2" w14:textId="77777777" w:rsidR="005E75D4" w:rsidRDefault="005E75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10F3D" w14:textId="77777777" w:rsidR="005E75D4" w:rsidRDefault="005E75D4">
      <w:pPr>
        <w:spacing w:line="240" w:lineRule="auto"/>
      </w:pPr>
      <w:r>
        <w:separator/>
      </w:r>
    </w:p>
    <w:p w14:paraId="2F926490" w14:textId="77777777" w:rsidR="005E75D4" w:rsidRDefault="005E75D4"/>
  </w:footnote>
  <w:footnote w:type="continuationSeparator" w:id="0">
    <w:p w14:paraId="1A939C07" w14:textId="77777777" w:rsidR="005E75D4" w:rsidRDefault="005E75D4">
      <w:pPr>
        <w:spacing w:line="240" w:lineRule="auto"/>
      </w:pPr>
      <w:r>
        <w:continuationSeparator/>
      </w:r>
    </w:p>
    <w:p w14:paraId="2BD56EF1" w14:textId="77777777" w:rsidR="005E75D4" w:rsidRDefault="005E75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89FBC" w14:textId="6FE29C16" w:rsidR="00E81978" w:rsidRDefault="005E75D4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5FEDCD52F7AF4F25B060D9F0A6AC6DF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571DF0">
          <w:rPr>
            <w:rStyle w:val="Strong"/>
          </w:rPr>
          <w:t>Project1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C929B" w14:textId="04E50516" w:rsidR="00571DF0" w:rsidRPr="0080495C" w:rsidRDefault="00571DF0">
    <w:pPr>
      <w:pStyle w:val="Header"/>
      <w:rPr>
        <w:rStyle w:val="Strong"/>
        <w:caps w:val="0"/>
      </w:rPr>
    </w:pPr>
    <w:r>
      <w:t>PROJECT1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436065"/>
    <w:multiLevelType w:val="hybridMultilevel"/>
    <w:tmpl w:val="9AEE4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1"/>
  </w:num>
  <w:num w:numId="14">
    <w:abstractNumId w:val="10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5C"/>
    <w:rsid w:val="00032D03"/>
    <w:rsid w:val="000A4457"/>
    <w:rsid w:val="000D3F41"/>
    <w:rsid w:val="001E4AD8"/>
    <w:rsid w:val="00203BB9"/>
    <w:rsid w:val="00355DCA"/>
    <w:rsid w:val="004C4FB2"/>
    <w:rsid w:val="00551A02"/>
    <w:rsid w:val="005534FA"/>
    <w:rsid w:val="00571DF0"/>
    <w:rsid w:val="005D3A03"/>
    <w:rsid w:val="005E75D4"/>
    <w:rsid w:val="006E04EA"/>
    <w:rsid w:val="006F7C48"/>
    <w:rsid w:val="008002C0"/>
    <w:rsid w:val="0080495C"/>
    <w:rsid w:val="008972ED"/>
    <w:rsid w:val="008C5323"/>
    <w:rsid w:val="009A6A3B"/>
    <w:rsid w:val="00A06FA2"/>
    <w:rsid w:val="00A26120"/>
    <w:rsid w:val="00B107DE"/>
    <w:rsid w:val="00B51053"/>
    <w:rsid w:val="00B6730F"/>
    <w:rsid w:val="00B823AA"/>
    <w:rsid w:val="00BA45DB"/>
    <w:rsid w:val="00BF4184"/>
    <w:rsid w:val="00C0601E"/>
    <w:rsid w:val="00C31919"/>
    <w:rsid w:val="00C31D30"/>
    <w:rsid w:val="00CD6E39"/>
    <w:rsid w:val="00CF6E91"/>
    <w:rsid w:val="00D8542F"/>
    <w:rsid w:val="00D85B68"/>
    <w:rsid w:val="00E6004D"/>
    <w:rsid w:val="00E81978"/>
    <w:rsid w:val="00EE71A5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DBDAA"/>
  <w15:chartTrackingRefBased/>
  <w15:docId w15:val="{32577C0E-94BC-424C-964F-1AFB3298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customStyle="1" w:styleId="fontstyle01">
    <w:name w:val="fontstyle01"/>
    <w:basedOn w:val="DefaultParagraphFont"/>
    <w:rsid w:val="0080495C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b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C965A5D24F0467499987C8D4B1E3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620E8-C4CE-46AB-B9C4-31077053952A}"/>
      </w:docPartPr>
      <w:docPartBody>
        <w:p w:rsidR="00524709" w:rsidRDefault="00845CD9">
          <w:pPr>
            <w:pStyle w:val="7C965A5D24F0467499987C8D4B1E32E1"/>
          </w:pPr>
          <w:r>
            <w:t>[Title Here, up to 12 Words, on One to Two Lines]</w:t>
          </w:r>
        </w:p>
      </w:docPartBody>
    </w:docPart>
    <w:docPart>
      <w:docPartPr>
        <w:name w:val="5FEDCD52F7AF4F25B060D9F0A6AC6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10E7D-5DFE-4309-A187-03C24B0CD947}"/>
      </w:docPartPr>
      <w:docPartBody>
        <w:p w:rsidR="00524709" w:rsidRDefault="00845CD9">
          <w:pPr>
            <w:pStyle w:val="5FEDCD52F7AF4F25B060D9F0A6AC6DFC"/>
          </w:pPr>
          <w:r w:rsidRPr="005D3A03">
            <w:t>Figures title:</w:t>
          </w:r>
        </w:p>
      </w:docPartBody>
    </w:docPart>
    <w:docPart>
      <w:docPartPr>
        <w:name w:val="ED60FE3588254E6CA034139009E01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53DBD-E723-4035-A4D7-4E1A9B80DCFC}"/>
      </w:docPartPr>
      <w:docPartBody>
        <w:p w:rsidR="00524709" w:rsidRDefault="00626D0F" w:rsidP="00626D0F">
          <w:pPr>
            <w:pStyle w:val="ED60FE3588254E6CA034139009E01D97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0F"/>
    <w:rsid w:val="002C7AE9"/>
    <w:rsid w:val="00330DAD"/>
    <w:rsid w:val="004B08EA"/>
    <w:rsid w:val="00524709"/>
    <w:rsid w:val="00626D0F"/>
    <w:rsid w:val="00845CD9"/>
    <w:rsid w:val="00CF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C965A5D24F0467499987C8D4B1E32E1">
    <w:name w:val="7C965A5D24F0467499987C8D4B1E32E1"/>
  </w:style>
  <w:style w:type="paragraph" w:customStyle="1" w:styleId="5FEDCD52F7AF4F25B060D9F0A6AC6DFC">
    <w:name w:val="5FEDCD52F7AF4F25B060D9F0A6AC6DFC"/>
  </w:style>
  <w:style w:type="paragraph" w:customStyle="1" w:styleId="ED60FE3588254E6CA034139009E01D97">
    <w:name w:val="ED60FE3588254E6CA034139009E01D97"/>
    <w:rsid w:val="00626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Project1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45</TotalTime>
  <Pages>6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</vt:lpstr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subject/>
  <dc:creator>Dan Beck</dc:creator>
  <cp:keywords/>
  <dc:description/>
  <cp:lastModifiedBy>Dan Beck</cp:lastModifiedBy>
  <cp:revision>8</cp:revision>
  <dcterms:created xsi:type="dcterms:W3CDTF">2020-11-18T03:31:00Z</dcterms:created>
  <dcterms:modified xsi:type="dcterms:W3CDTF">2020-11-18T04:21:00Z</dcterms:modified>
</cp:coreProperties>
</file>