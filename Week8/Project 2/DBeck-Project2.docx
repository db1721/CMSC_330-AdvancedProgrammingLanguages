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481D6" w14:textId="28EE2A66" w:rsidR="0080495C" w:rsidRPr="00EE69EA" w:rsidRDefault="00AB2956" w:rsidP="0080495C">
      <w:pPr>
        <w:pStyle w:val="Title"/>
        <w:rPr>
          <w:b/>
          <w:bCs/>
          <w:sz w:val="28"/>
          <w:szCs w:val="28"/>
        </w:rPr>
      </w:pPr>
      <w:sdt>
        <w:sdtPr>
          <w:rPr>
            <w:b/>
            <w:bCs/>
            <w:sz w:val="28"/>
            <w:szCs w:val="28"/>
          </w:rPr>
          <w:alias w:val="Title:"/>
          <w:tag w:val="Title:"/>
          <w:id w:val="726351117"/>
          <w:placeholder>
            <w:docPart w:val="ED60FE3588254E6CA034139009E01D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6730F">
            <w:rPr>
              <w:b/>
              <w:bCs/>
              <w:sz w:val="28"/>
              <w:szCs w:val="28"/>
            </w:rPr>
            <w:t xml:space="preserve">Project </w:t>
          </w:r>
          <w:r w:rsidR="007822D5">
            <w:rPr>
              <w:b/>
              <w:bCs/>
              <w:sz w:val="28"/>
              <w:szCs w:val="28"/>
            </w:rPr>
            <w:t>2</w:t>
          </w:r>
        </w:sdtContent>
      </w:sdt>
    </w:p>
    <w:p w14:paraId="59A5DB16" w14:textId="77777777" w:rsidR="0080495C" w:rsidRDefault="0080495C" w:rsidP="0080495C">
      <w:pPr>
        <w:pStyle w:val="Title2"/>
      </w:pPr>
      <w:r>
        <w:t>Dan Beck</w:t>
      </w:r>
    </w:p>
    <w:p w14:paraId="4AD2CDDB" w14:textId="7A44D5F8" w:rsidR="0080495C" w:rsidRDefault="007822D5" w:rsidP="0080495C">
      <w:pPr>
        <w:pStyle w:val="Title2"/>
      </w:pPr>
      <w:r>
        <w:t>Dece</w:t>
      </w:r>
      <w:r w:rsidR="008972ED">
        <w:t xml:space="preserve">mber </w:t>
      </w:r>
      <w:r w:rsidR="00B6730F">
        <w:t>1</w:t>
      </w:r>
      <w:r>
        <w:t>5</w:t>
      </w:r>
      <w:r w:rsidR="0080495C">
        <w:t>, 2020</w:t>
      </w:r>
    </w:p>
    <w:p w14:paraId="143035DC" w14:textId="49685919" w:rsidR="0080495C" w:rsidRDefault="00571DF0" w:rsidP="0080495C">
      <w:pPr>
        <w:pStyle w:val="Title2"/>
      </w:pPr>
      <w:r>
        <w:t>CMSC-330</w:t>
      </w:r>
      <w:r w:rsidR="0080495C">
        <w:t xml:space="preserve"> 7380</w:t>
      </w:r>
    </w:p>
    <w:p w14:paraId="188EF099" w14:textId="45478588" w:rsidR="0080495C" w:rsidRDefault="0080495C" w:rsidP="0080495C">
      <w:pPr>
        <w:pStyle w:val="Title2"/>
      </w:pPr>
      <w:r>
        <w:t xml:space="preserve">Prof. </w:t>
      </w:r>
      <w:r w:rsidR="00571DF0">
        <w:t>Francoise Keefe</w:t>
      </w:r>
    </w:p>
    <w:p w14:paraId="2772E019" w14:textId="7E40A7F3" w:rsidR="00E81978" w:rsidRDefault="00AB2956" w:rsidP="0080495C">
      <w:pPr>
        <w:pStyle w:val="SectionTitle"/>
      </w:pPr>
      <w:sdt>
        <w:sdtPr>
          <w:alias w:val="Section title:"/>
          <w:tag w:val="Section title:"/>
          <w:id w:val="984196707"/>
          <w:placeholder>
            <w:docPart w:val="7C965A5D24F0467499987C8D4B1E32E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822D5">
            <w:t>Project 2</w:t>
          </w:r>
        </w:sdtContent>
      </w:sdt>
    </w:p>
    <w:p w14:paraId="7D0BF552" w14:textId="3DB74F33" w:rsidR="00E81978" w:rsidRDefault="00571DF0" w:rsidP="0080495C">
      <w:pPr>
        <w:pStyle w:val="Heading1"/>
        <w:jc w:val="left"/>
      </w:pPr>
      <w:r>
        <w:t>Lessons Learned</w:t>
      </w:r>
    </w:p>
    <w:p w14:paraId="7551A2E8" w14:textId="0F696F81" w:rsidR="00390F66" w:rsidRDefault="00390F66" w:rsidP="00390F66">
      <w:pPr>
        <w:rPr>
          <w:rStyle w:val="fontstyle01"/>
        </w:rPr>
      </w:pPr>
      <w:r>
        <w:t xml:space="preserve"> There was a lot to take away from this project but </w:t>
      </w:r>
      <w:r>
        <w:rPr>
          <w:rStyle w:val="fontstyle01"/>
        </w:rPr>
        <w:t xml:space="preserve">there were two main lessons that I learned. The </w:t>
      </w:r>
      <w:r w:rsidR="00E25D07">
        <w:rPr>
          <w:rStyle w:val="fontstyle01"/>
        </w:rPr>
        <w:t xml:space="preserve">first </w:t>
      </w:r>
      <w:r>
        <w:rPr>
          <w:rStyle w:val="fontstyle01"/>
        </w:rPr>
        <w:t>main lesson that I learned from t</w:t>
      </w:r>
      <w:r w:rsidR="00E25D07">
        <w:rPr>
          <w:rStyle w:val="fontstyle01"/>
        </w:rPr>
        <w:t>h</w:t>
      </w:r>
      <w:r>
        <w:rPr>
          <w:rStyle w:val="fontstyle01"/>
        </w:rPr>
        <w:t xml:space="preserve">is project was how to navigate and write code in C++. Before this course, I only ever worked with Python, Java, and HTML. While the basics of the language are </w:t>
      </w:r>
      <w:r w:rsidR="00E25D07">
        <w:rPr>
          <w:rStyle w:val="fontstyle01"/>
        </w:rPr>
        <w:t>similar to the</w:t>
      </w:r>
      <w:r>
        <w:rPr>
          <w:rStyle w:val="fontstyle01"/>
        </w:rPr>
        <w:t xml:space="preserve"> ones that I am familiar with, there was a lot of syntax that I did not completely understand. Since this project was like other project</w:t>
      </w:r>
      <w:r w:rsidR="00E25D07">
        <w:rPr>
          <w:rStyle w:val="fontstyle01"/>
        </w:rPr>
        <w:t>s that</w:t>
      </w:r>
      <w:r>
        <w:rPr>
          <w:rStyle w:val="fontstyle01"/>
        </w:rPr>
        <w:t xml:space="preserve"> I have done in the past, I was able to learn C++ a little bit easier than if I was building code from an unfamiliar project. </w:t>
      </w:r>
    </w:p>
    <w:p w14:paraId="19004E59" w14:textId="31AA6D4F" w:rsidR="008972ED" w:rsidRPr="00390F66" w:rsidRDefault="00390F66" w:rsidP="00390F66">
      <w:pPr>
        <w:rPr>
          <w:rFonts w:ascii="Calibri" w:hAnsi="Calibri"/>
          <w:color w:val="000000"/>
          <w:sz w:val="22"/>
          <w:szCs w:val="22"/>
        </w:rPr>
      </w:pPr>
      <w:r>
        <w:rPr>
          <w:rStyle w:val="fontstyle01"/>
        </w:rPr>
        <w:t>The other main lesson</w:t>
      </w:r>
      <w:r>
        <w:rPr>
          <w:rFonts w:ascii="Calibri" w:hAnsi="Calibri"/>
          <w:color w:val="000000"/>
          <w:sz w:val="22"/>
          <w:szCs w:val="22"/>
        </w:rPr>
        <w:t xml:space="preserve"> that I learned was how to compile multiple files together to run one program. Since everything I have done so far has been a single file, there was a lot of troubleshooting that needed to be done to figure out why the files were compiling with so many errors. After figuring out the proper way to compile multiple files, the </w:t>
      </w:r>
      <w:r w:rsidR="00DA4580">
        <w:rPr>
          <w:rFonts w:ascii="Calibri" w:hAnsi="Calibri"/>
          <w:color w:val="000000"/>
          <w:sz w:val="22"/>
          <w:szCs w:val="22"/>
        </w:rPr>
        <w:t xml:space="preserve">program was much easier to grasp. It also taught me how to better navigate </w:t>
      </w:r>
      <w:r w:rsidR="00E25D07">
        <w:rPr>
          <w:rFonts w:ascii="Calibri" w:hAnsi="Calibri"/>
          <w:color w:val="000000"/>
          <w:sz w:val="22"/>
          <w:szCs w:val="22"/>
        </w:rPr>
        <w:t>IDEs</w:t>
      </w:r>
      <w:r w:rsidR="00DA4580">
        <w:rPr>
          <w:rFonts w:ascii="Calibri" w:hAnsi="Calibri"/>
          <w:color w:val="000000"/>
          <w:sz w:val="22"/>
          <w:szCs w:val="22"/>
        </w:rPr>
        <w:t>.</w:t>
      </w:r>
    </w:p>
    <w:p w14:paraId="12F254A7" w14:textId="77C6CFDD" w:rsidR="00571DF0" w:rsidRDefault="00571DF0" w:rsidP="00571DF0">
      <w:pPr>
        <w:pStyle w:val="Heading1"/>
        <w:jc w:val="left"/>
      </w:pPr>
      <w:r>
        <w:t>Test Plan</w:t>
      </w:r>
    </w:p>
    <w:p w14:paraId="212142BB" w14:textId="24079306" w:rsidR="00571DF0" w:rsidRDefault="00D8542F" w:rsidP="00D8542F">
      <w:pPr>
        <w:pStyle w:val="ListParagraph"/>
        <w:numPr>
          <w:ilvl w:val="0"/>
          <w:numId w:val="16"/>
        </w:numPr>
      </w:pPr>
      <w:r>
        <w:t>Figure 1 show</w:t>
      </w:r>
      <w:r w:rsidR="00032D03">
        <w:t>s</w:t>
      </w:r>
      <w:r>
        <w:t xml:space="preserve"> the successful </w:t>
      </w:r>
      <w:r w:rsidR="00801B70">
        <w:t>compiling of all files</w:t>
      </w:r>
    </w:p>
    <w:p w14:paraId="51A01D47" w14:textId="57614461" w:rsidR="005D26AE" w:rsidRDefault="005D26AE" w:rsidP="005D26AE">
      <w:pPr>
        <w:pStyle w:val="ListParagraph"/>
        <w:numPr>
          <w:ilvl w:val="0"/>
          <w:numId w:val="16"/>
        </w:numPr>
      </w:pPr>
      <w:r>
        <w:t>Figure 2 shows the text file that will test all types of functionality</w:t>
      </w:r>
    </w:p>
    <w:p w14:paraId="65041340" w14:textId="2CD6B9F6" w:rsidR="00E620E9" w:rsidRDefault="00E620E9" w:rsidP="00E620E9">
      <w:pPr>
        <w:pStyle w:val="ListParagraph"/>
        <w:numPr>
          <w:ilvl w:val="0"/>
          <w:numId w:val="16"/>
        </w:numPr>
      </w:pPr>
      <w:r>
        <w:t xml:space="preserve">Figure </w:t>
      </w:r>
      <w:r w:rsidR="005D26AE">
        <w:t>3</w:t>
      </w:r>
      <w:r>
        <w:t xml:space="preserve"> shows a text file testing all types of functionality</w:t>
      </w:r>
    </w:p>
    <w:p w14:paraId="78900047" w14:textId="0CA4AB9B" w:rsidR="008152EE" w:rsidRDefault="008152EE" w:rsidP="008152EE">
      <w:pPr>
        <w:pStyle w:val="ListParagraph"/>
        <w:numPr>
          <w:ilvl w:val="1"/>
          <w:numId w:val="17"/>
        </w:numPr>
      </w:pPr>
      <w:r>
        <w:t>1</w:t>
      </w:r>
      <w:r w:rsidRPr="0028075D">
        <w:rPr>
          <w:vertAlign w:val="superscript"/>
        </w:rPr>
        <w:t>st</w:t>
      </w:r>
      <w:r>
        <w:t xml:space="preserve"> example of and functionality</w:t>
      </w:r>
    </w:p>
    <w:p w14:paraId="4767A3B2" w14:textId="53073517" w:rsidR="008152EE" w:rsidRDefault="008152EE" w:rsidP="008152EE">
      <w:pPr>
        <w:pStyle w:val="ListParagraph"/>
        <w:numPr>
          <w:ilvl w:val="1"/>
          <w:numId w:val="17"/>
        </w:numPr>
      </w:pPr>
      <w:r>
        <w:t>2</w:t>
      </w:r>
      <w:r w:rsidRPr="0028075D">
        <w:rPr>
          <w:vertAlign w:val="superscript"/>
        </w:rPr>
        <w:t>nd</w:t>
      </w:r>
      <w:r>
        <w:t xml:space="preserve"> example of and functionality</w:t>
      </w:r>
    </w:p>
    <w:p w14:paraId="58B60728" w14:textId="3E3FCC3B" w:rsidR="00E620E9" w:rsidRDefault="00E620E9" w:rsidP="00E620E9">
      <w:pPr>
        <w:pStyle w:val="ListParagraph"/>
        <w:numPr>
          <w:ilvl w:val="1"/>
          <w:numId w:val="17"/>
        </w:numPr>
      </w:pPr>
      <w:r>
        <w:t>Example of divide functionality</w:t>
      </w:r>
    </w:p>
    <w:p w14:paraId="0E2C689D" w14:textId="329447E9" w:rsidR="00E620E9" w:rsidRDefault="0028075D" w:rsidP="00E620E9">
      <w:pPr>
        <w:pStyle w:val="ListParagraph"/>
        <w:numPr>
          <w:ilvl w:val="1"/>
          <w:numId w:val="17"/>
        </w:numPr>
      </w:pPr>
      <w:r>
        <w:t>1</w:t>
      </w:r>
      <w:r w:rsidRPr="0028075D">
        <w:rPr>
          <w:vertAlign w:val="superscript"/>
        </w:rPr>
        <w:t>st</w:t>
      </w:r>
      <w:r>
        <w:t xml:space="preserve"> e</w:t>
      </w:r>
      <w:r w:rsidR="00E620E9">
        <w:t>xample of equality functionality</w:t>
      </w:r>
    </w:p>
    <w:p w14:paraId="35BB47BA" w14:textId="53FD2C2B" w:rsidR="0028075D" w:rsidRDefault="0028075D" w:rsidP="0028075D">
      <w:pPr>
        <w:pStyle w:val="ListParagraph"/>
        <w:numPr>
          <w:ilvl w:val="1"/>
          <w:numId w:val="17"/>
        </w:numPr>
      </w:pPr>
      <w:r>
        <w:t>2</w:t>
      </w:r>
      <w:r w:rsidRPr="0028075D">
        <w:rPr>
          <w:vertAlign w:val="superscript"/>
        </w:rPr>
        <w:t>nd</w:t>
      </w:r>
      <w:r>
        <w:t xml:space="preserve"> example of equality functionality</w:t>
      </w:r>
    </w:p>
    <w:p w14:paraId="203DE1A3" w14:textId="266CAF09" w:rsidR="00E620E9" w:rsidRDefault="0033159F" w:rsidP="00E620E9">
      <w:pPr>
        <w:pStyle w:val="ListParagraph"/>
        <w:numPr>
          <w:ilvl w:val="1"/>
          <w:numId w:val="17"/>
        </w:numPr>
      </w:pPr>
      <w:r>
        <w:t>1</w:t>
      </w:r>
      <w:r w:rsidRPr="0028075D">
        <w:rPr>
          <w:vertAlign w:val="superscript"/>
        </w:rPr>
        <w:t>st</w:t>
      </w:r>
      <w:r>
        <w:t xml:space="preserve"> e</w:t>
      </w:r>
      <w:r w:rsidR="00E620E9">
        <w:t>xample of greater than functionality</w:t>
      </w:r>
    </w:p>
    <w:p w14:paraId="52732559" w14:textId="04D50291" w:rsidR="0033159F" w:rsidRDefault="0033159F" w:rsidP="0033159F">
      <w:pPr>
        <w:pStyle w:val="ListParagraph"/>
        <w:numPr>
          <w:ilvl w:val="1"/>
          <w:numId w:val="17"/>
        </w:numPr>
      </w:pPr>
      <w:r>
        <w:t>2</w:t>
      </w:r>
      <w:r w:rsidRPr="0033159F">
        <w:rPr>
          <w:vertAlign w:val="superscript"/>
        </w:rPr>
        <w:t>nd</w:t>
      </w:r>
      <w:r>
        <w:t xml:space="preserve"> example of greater than functionality</w:t>
      </w:r>
    </w:p>
    <w:p w14:paraId="7007541D" w14:textId="656EBD0E" w:rsidR="0033159F" w:rsidRDefault="0033159F" w:rsidP="0033159F">
      <w:pPr>
        <w:pStyle w:val="ListParagraph"/>
        <w:numPr>
          <w:ilvl w:val="1"/>
          <w:numId w:val="17"/>
        </w:numPr>
      </w:pPr>
      <w:r>
        <w:lastRenderedPageBreak/>
        <w:t>1</w:t>
      </w:r>
      <w:r w:rsidRPr="0028075D">
        <w:rPr>
          <w:vertAlign w:val="superscript"/>
        </w:rPr>
        <w:t>st</w:t>
      </w:r>
      <w:r>
        <w:t xml:space="preserve"> example of less than functionality</w:t>
      </w:r>
    </w:p>
    <w:p w14:paraId="6432BE3D" w14:textId="3892E98A" w:rsidR="0033159F" w:rsidRDefault="0033159F" w:rsidP="0033159F">
      <w:pPr>
        <w:pStyle w:val="ListParagraph"/>
        <w:numPr>
          <w:ilvl w:val="1"/>
          <w:numId w:val="17"/>
        </w:numPr>
      </w:pPr>
      <w:r>
        <w:t>2</w:t>
      </w:r>
      <w:r w:rsidRPr="0033159F">
        <w:rPr>
          <w:vertAlign w:val="superscript"/>
        </w:rPr>
        <w:t>nd</w:t>
      </w:r>
      <w:r>
        <w:t xml:space="preserve"> example of less than functionality</w:t>
      </w:r>
    </w:p>
    <w:p w14:paraId="68C1605E" w14:textId="07E1B5C7" w:rsidR="00E620E9" w:rsidRDefault="00E620E9" w:rsidP="00E620E9">
      <w:pPr>
        <w:pStyle w:val="ListParagraph"/>
        <w:numPr>
          <w:ilvl w:val="1"/>
          <w:numId w:val="17"/>
        </w:numPr>
      </w:pPr>
      <w:r>
        <w:t>Example of minus functionality</w:t>
      </w:r>
    </w:p>
    <w:p w14:paraId="5D9AEF15" w14:textId="1C9F876C" w:rsidR="00E620E9" w:rsidRDefault="00F51EBE" w:rsidP="00E620E9">
      <w:pPr>
        <w:pStyle w:val="ListParagraph"/>
        <w:numPr>
          <w:ilvl w:val="1"/>
          <w:numId w:val="17"/>
        </w:numPr>
      </w:pPr>
      <w:r>
        <w:t>1</w:t>
      </w:r>
      <w:r w:rsidRPr="0028075D">
        <w:rPr>
          <w:vertAlign w:val="superscript"/>
        </w:rPr>
        <w:t>st</w:t>
      </w:r>
      <w:r>
        <w:t xml:space="preserve"> example</w:t>
      </w:r>
      <w:r w:rsidR="00E620E9">
        <w:t xml:space="preserve"> of negation functionality</w:t>
      </w:r>
    </w:p>
    <w:p w14:paraId="3D2F821E" w14:textId="75F292DD" w:rsidR="00F51EBE" w:rsidRDefault="00F51EBE" w:rsidP="00F51EBE">
      <w:pPr>
        <w:pStyle w:val="ListParagraph"/>
        <w:numPr>
          <w:ilvl w:val="1"/>
          <w:numId w:val="17"/>
        </w:numPr>
      </w:pPr>
      <w:r>
        <w:t>2</w:t>
      </w:r>
      <w:r w:rsidRPr="00F51EBE">
        <w:rPr>
          <w:vertAlign w:val="superscript"/>
        </w:rPr>
        <w:t>nd</w:t>
      </w:r>
      <w:r>
        <w:t xml:space="preserve"> example of negation functionality</w:t>
      </w:r>
    </w:p>
    <w:p w14:paraId="707F31CD" w14:textId="6E668229" w:rsidR="008152EE" w:rsidRDefault="008152EE" w:rsidP="008152EE">
      <w:pPr>
        <w:pStyle w:val="ListParagraph"/>
        <w:numPr>
          <w:ilvl w:val="1"/>
          <w:numId w:val="17"/>
        </w:numPr>
      </w:pPr>
      <w:r>
        <w:t>1</w:t>
      </w:r>
      <w:r w:rsidRPr="0028075D">
        <w:rPr>
          <w:vertAlign w:val="superscript"/>
        </w:rPr>
        <w:t>st</w:t>
      </w:r>
      <w:r>
        <w:t xml:space="preserve"> example of or functionality</w:t>
      </w:r>
    </w:p>
    <w:p w14:paraId="5AA682D4" w14:textId="24EB22FF" w:rsidR="008152EE" w:rsidRDefault="008152EE" w:rsidP="008152EE">
      <w:pPr>
        <w:pStyle w:val="ListParagraph"/>
        <w:numPr>
          <w:ilvl w:val="1"/>
          <w:numId w:val="17"/>
        </w:numPr>
      </w:pPr>
      <w:r>
        <w:t>2</w:t>
      </w:r>
      <w:r w:rsidRPr="00F51EBE">
        <w:rPr>
          <w:vertAlign w:val="superscript"/>
        </w:rPr>
        <w:t>nd</w:t>
      </w:r>
      <w:r>
        <w:t xml:space="preserve"> example of or functionality</w:t>
      </w:r>
    </w:p>
    <w:p w14:paraId="4A440962" w14:textId="25816DF2" w:rsidR="00E620E9" w:rsidRDefault="00E620E9" w:rsidP="00E620E9">
      <w:pPr>
        <w:pStyle w:val="ListParagraph"/>
        <w:numPr>
          <w:ilvl w:val="1"/>
          <w:numId w:val="17"/>
        </w:numPr>
      </w:pPr>
      <w:r>
        <w:t>Example of plus functionality</w:t>
      </w:r>
    </w:p>
    <w:p w14:paraId="0B6CB84A" w14:textId="79032BFF" w:rsidR="008152EE" w:rsidRDefault="008152EE" w:rsidP="008152EE">
      <w:pPr>
        <w:pStyle w:val="ListParagraph"/>
        <w:numPr>
          <w:ilvl w:val="1"/>
          <w:numId w:val="17"/>
        </w:numPr>
      </w:pPr>
      <w:r>
        <w:t>1</w:t>
      </w:r>
      <w:r w:rsidRPr="0028075D">
        <w:rPr>
          <w:vertAlign w:val="superscript"/>
        </w:rPr>
        <w:t>st</w:t>
      </w:r>
      <w:r>
        <w:t xml:space="preserve"> example of ternary functionality</w:t>
      </w:r>
    </w:p>
    <w:p w14:paraId="64E6A20F" w14:textId="64517A9C" w:rsidR="008152EE" w:rsidRDefault="008152EE" w:rsidP="008152EE">
      <w:pPr>
        <w:pStyle w:val="ListParagraph"/>
        <w:numPr>
          <w:ilvl w:val="1"/>
          <w:numId w:val="17"/>
        </w:numPr>
      </w:pPr>
      <w:r>
        <w:t>2</w:t>
      </w:r>
      <w:r w:rsidRPr="00F51EBE">
        <w:rPr>
          <w:vertAlign w:val="superscript"/>
        </w:rPr>
        <w:t>nd</w:t>
      </w:r>
      <w:r>
        <w:t xml:space="preserve"> example of ternary functionality</w:t>
      </w:r>
    </w:p>
    <w:p w14:paraId="23A5ADAB" w14:textId="317D0F80" w:rsidR="00E620E9" w:rsidRDefault="00E620E9" w:rsidP="00E620E9">
      <w:pPr>
        <w:pStyle w:val="ListParagraph"/>
        <w:numPr>
          <w:ilvl w:val="1"/>
          <w:numId w:val="17"/>
        </w:numPr>
      </w:pPr>
      <w:r>
        <w:t>Example of times functionality</w:t>
      </w:r>
      <w:r>
        <w:br w:type="page"/>
      </w:r>
    </w:p>
    <w:p w14:paraId="680277D0" w14:textId="3B96CF90" w:rsidR="00D8542F" w:rsidRDefault="00D8542F" w:rsidP="00E620E9">
      <w:pPr>
        <w:ind w:firstLine="0"/>
      </w:pPr>
      <w:r>
        <w:rPr>
          <w:noProof/>
        </w:rPr>
        <w:lastRenderedPageBreak/>
        <mc:AlternateContent>
          <mc:Choice Requires="wps">
            <w:drawing>
              <wp:anchor distT="0" distB="0" distL="114300" distR="114300" simplePos="0" relativeHeight="251659264" behindDoc="0" locked="0" layoutInCell="1" allowOverlap="1" wp14:anchorId="109E3B74" wp14:editId="53EE5A91">
                <wp:simplePos x="0" y="0"/>
                <wp:positionH relativeFrom="margin">
                  <wp:align>right</wp:align>
                </wp:positionH>
                <wp:positionV relativeFrom="page">
                  <wp:posOffset>4133850</wp:posOffset>
                </wp:positionV>
                <wp:extent cx="5924550" cy="27622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76225"/>
                        </a:xfrm>
                        <a:prstGeom prst="rect">
                          <a:avLst/>
                        </a:prstGeom>
                        <a:solidFill>
                          <a:srgbClr val="FFFFFF"/>
                        </a:solidFill>
                        <a:ln w="9525">
                          <a:solidFill>
                            <a:schemeClr val="bg1"/>
                          </a:solidFill>
                          <a:miter lim="800000"/>
                          <a:headEnd/>
                          <a:tailEnd/>
                        </a:ln>
                      </wps:spPr>
                      <wps:txbx>
                        <w:txbxContent>
                          <w:p w14:paraId="78BC3F14" w14:textId="7E3C32D8" w:rsidR="00D8542F" w:rsidRPr="00E91869" w:rsidRDefault="00D8542F" w:rsidP="00D8542F">
                            <w:pPr>
                              <w:ind w:firstLine="0"/>
                              <w:jc w:val="both"/>
                              <w:rPr>
                                <w:i/>
                                <w:iCs/>
                                <w:color w:val="B2B2B2" w:themeColor="accent2"/>
                                <w:sz w:val="20"/>
                                <w:szCs w:val="20"/>
                              </w:rPr>
                            </w:pPr>
                            <w:r w:rsidRPr="00E91869">
                              <w:rPr>
                                <w:i/>
                                <w:iCs/>
                                <w:color w:val="B2B2B2" w:themeColor="accent2"/>
                                <w:sz w:val="20"/>
                                <w:szCs w:val="20"/>
                              </w:rPr>
                              <w:t xml:space="preserve">Figure 1, Successful </w:t>
                            </w:r>
                            <w:r w:rsidR="00801B70">
                              <w:rPr>
                                <w:i/>
                                <w:iCs/>
                                <w:color w:val="B2B2B2" w:themeColor="accent2"/>
                                <w:sz w:val="20"/>
                                <w:szCs w:val="20"/>
                              </w:rPr>
                              <w:t>compiling</w:t>
                            </w:r>
                            <w:r>
                              <w:rPr>
                                <w:i/>
                                <w:iCs/>
                                <w:color w:val="B2B2B2" w:themeColor="accent2"/>
                                <w:sz w:val="20"/>
                                <w:szCs w:val="20"/>
                              </w:rPr>
                              <w:t xml:space="preserve"> of program with given example file</w:t>
                            </w:r>
                          </w:p>
                        </w:txbxContent>
                      </wps:txbx>
                      <wps:bodyPr rot="0" vert="horz" wrap="square" lIns="91440" tIns="45720" rIns="91440" bIns="45720" anchor="t" anchorCtr="0">
                        <a:noAutofit/>
                      </wps:bodyPr>
                    </wps:wsp>
                  </a:graphicData>
                </a:graphic>
              </wp:anchor>
            </w:drawing>
          </mc:Choice>
          <mc:Fallback>
            <w:pict>
              <v:shapetype w14:anchorId="109E3B74" id="_x0000_t202" coordsize="21600,21600" o:spt="202" path="m,l,21600r21600,l21600,xe">
                <v:stroke joinstyle="miter"/>
                <v:path gradientshapeok="t" o:connecttype="rect"/>
              </v:shapetype>
              <v:shape id="Text Box 2" o:spid="_x0000_s1026" type="#_x0000_t202" style="position:absolute;margin-left:415.3pt;margin-top:325.5pt;width:466.5pt;height:21.75pt;z-index:251659264;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" strokecolor="white [3212]">
                <v:textbox>
                  <w:txbxContent>
                    <w:p w14:paraId="78BC3F14" w14:textId="7E3C32D8" w:rsidR="00D8542F" w:rsidRPr="00E91869" w:rsidRDefault="00D8542F" w:rsidP="00D8542F">
                      <w:pPr>
                        <w:ind w:firstLine="0"/>
                        <w:jc w:val="both"/>
                        <w:rPr>
                          <w:i/>
                          <w:iCs/>
                          <w:color w:val="B2B2B2" w:themeColor="accent2"/>
                          <w:sz w:val="20"/>
                          <w:szCs w:val="20"/>
                        </w:rPr>
                      </w:pPr>
                      <w:r w:rsidRPr="00E91869">
                        <w:rPr>
                          <w:i/>
                          <w:iCs/>
                          <w:color w:val="B2B2B2" w:themeColor="accent2"/>
                          <w:sz w:val="20"/>
                          <w:szCs w:val="20"/>
                        </w:rPr>
                        <w:t xml:space="preserve">Figure 1, Successful </w:t>
                      </w:r>
                      <w:r w:rsidR="00801B70">
                        <w:rPr>
                          <w:i/>
                          <w:iCs/>
                          <w:color w:val="B2B2B2" w:themeColor="accent2"/>
                          <w:sz w:val="20"/>
                          <w:szCs w:val="20"/>
                        </w:rPr>
                        <w:t>compiling</w:t>
                      </w:r>
                      <w:r>
                        <w:rPr>
                          <w:i/>
                          <w:iCs/>
                          <w:color w:val="B2B2B2" w:themeColor="accent2"/>
                          <w:sz w:val="20"/>
                          <w:szCs w:val="20"/>
                        </w:rPr>
                        <w:t xml:space="preserve"> of program with given example file</w:t>
                      </w:r>
                    </w:p>
                  </w:txbxContent>
                </v:textbox>
                <w10:wrap anchorx="margin" anchory="page"/>
              </v:shape>
            </w:pict>
          </mc:Fallback>
        </mc:AlternateContent>
      </w:r>
      <w:r>
        <w:rPr>
          <w:noProof/>
        </w:rPr>
        <w:drawing>
          <wp:inline distT="0" distB="0" distL="0" distR="0" wp14:anchorId="73040FCA" wp14:editId="033BECCB">
            <wp:extent cx="573405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5320" cy="3315434"/>
                    </a:xfrm>
                    <a:prstGeom prst="rect">
                      <a:avLst/>
                    </a:prstGeom>
                  </pic:spPr>
                </pic:pic>
              </a:graphicData>
            </a:graphic>
          </wp:inline>
        </w:drawing>
      </w:r>
    </w:p>
    <w:p w14:paraId="0265197E" w14:textId="4A12A8AA" w:rsidR="00D8542F" w:rsidRDefault="00D8542F" w:rsidP="00D8542F">
      <w:pPr>
        <w:ind w:firstLine="0"/>
      </w:pPr>
    </w:p>
    <w:p w14:paraId="48DD4F9C" w14:textId="24609025" w:rsidR="00D8542F" w:rsidRDefault="00032D03" w:rsidP="00D8542F">
      <w:pPr>
        <w:ind w:firstLine="0"/>
      </w:pPr>
      <w:r>
        <w:rPr>
          <w:noProof/>
        </w:rPr>
        <mc:AlternateContent>
          <mc:Choice Requires="wps">
            <w:drawing>
              <wp:anchor distT="0" distB="0" distL="114300" distR="114300" simplePos="0" relativeHeight="251661312" behindDoc="0" locked="0" layoutInCell="1" allowOverlap="1" wp14:anchorId="7847FF1C" wp14:editId="27869ECE">
                <wp:simplePos x="0" y="0"/>
                <wp:positionH relativeFrom="margin">
                  <wp:align>right</wp:align>
                </wp:positionH>
                <wp:positionV relativeFrom="page">
                  <wp:posOffset>8415655</wp:posOffset>
                </wp:positionV>
                <wp:extent cx="5924550" cy="2762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76225"/>
                        </a:xfrm>
                        <a:prstGeom prst="rect">
                          <a:avLst/>
                        </a:prstGeom>
                        <a:solidFill>
                          <a:srgbClr val="FFFFFF"/>
                        </a:solidFill>
                        <a:ln w="9525">
                          <a:solidFill>
                            <a:schemeClr val="bg1"/>
                          </a:solidFill>
                          <a:miter lim="800000"/>
                          <a:headEnd/>
                          <a:tailEnd/>
                        </a:ln>
                      </wps:spPr>
                      <wps:txbx>
                        <w:txbxContent>
                          <w:p w14:paraId="2AE7C526" w14:textId="0D21B0BD" w:rsidR="00032D03" w:rsidRPr="00E91869" w:rsidRDefault="00032D03" w:rsidP="00032D03">
                            <w:pPr>
                              <w:ind w:firstLine="0"/>
                              <w:jc w:val="both"/>
                              <w:rPr>
                                <w:i/>
                                <w:iCs/>
                                <w:color w:val="B2B2B2" w:themeColor="accent2"/>
                                <w:sz w:val="20"/>
                                <w:szCs w:val="20"/>
                              </w:rPr>
                            </w:pPr>
                            <w:r w:rsidRPr="00E91869">
                              <w:rPr>
                                <w:i/>
                                <w:iCs/>
                                <w:color w:val="B2B2B2" w:themeColor="accent2"/>
                                <w:sz w:val="20"/>
                                <w:szCs w:val="20"/>
                              </w:rPr>
                              <w:t xml:space="preserve">Figure </w:t>
                            </w:r>
                            <w:proofErr w:type="gramStart"/>
                            <w:r>
                              <w:rPr>
                                <w:i/>
                                <w:iCs/>
                                <w:color w:val="B2B2B2" w:themeColor="accent2"/>
                                <w:sz w:val="20"/>
                                <w:szCs w:val="20"/>
                              </w:rPr>
                              <w:t>2</w:t>
                            </w:r>
                            <w:r w:rsidR="00441B43">
                              <w:rPr>
                                <w:i/>
                                <w:iCs/>
                                <w:color w:val="B2B2B2" w:themeColor="accent2"/>
                                <w:sz w:val="20"/>
                                <w:szCs w:val="20"/>
                              </w:rPr>
                              <w:t>,  Text</w:t>
                            </w:r>
                            <w:proofErr w:type="gramEnd"/>
                            <w:r w:rsidR="00441B43">
                              <w:rPr>
                                <w:i/>
                                <w:iCs/>
                                <w:color w:val="B2B2B2" w:themeColor="accent2"/>
                                <w:sz w:val="20"/>
                                <w:szCs w:val="20"/>
                              </w:rPr>
                              <w:t xml:space="preserve"> file to be used in program</w:t>
                            </w:r>
                          </w:p>
                        </w:txbxContent>
                      </wps:txbx>
                      <wps:bodyPr rot="0" vert="horz" wrap="square" lIns="91440" tIns="45720" rIns="91440" bIns="45720" anchor="t" anchorCtr="0">
                        <a:noAutofit/>
                      </wps:bodyPr>
                    </wps:wsp>
                  </a:graphicData>
                </a:graphic>
              </wp:anchor>
            </w:drawing>
          </mc:Choice>
          <mc:Fallback>
            <w:pict>
              <v:shape w14:anchorId="7847FF1C" id="_x0000_s1027" type="#_x0000_t202" style="position:absolute;margin-left:415.3pt;margin-top:662.65pt;width:466.5pt;height:21.75pt;z-index:251661312;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" strokecolor="white [3212]">
                <v:textbox>
                  <w:txbxContent>
                    <w:p w14:paraId="2AE7C526" w14:textId="0D21B0BD" w:rsidR="00032D03" w:rsidRPr="00E91869" w:rsidRDefault="00032D03" w:rsidP="00032D03">
                      <w:pPr>
                        <w:ind w:firstLine="0"/>
                        <w:jc w:val="both"/>
                        <w:rPr>
                          <w:i/>
                          <w:iCs/>
                          <w:color w:val="B2B2B2" w:themeColor="accent2"/>
                          <w:sz w:val="20"/>
                          <w:szCs w:val="20"/>
                        </w:rPr>
                      </w:pPr>
                      <w:r w:rsidRPr="00E91869">
                        <w:rPr>
                          <w:i/>
                          <w:iCs/>
                          <w:color w:val="B2B2B2" w:themeColor="accent2"/>
                          <w:sz w:val="20"/>
                          <w:szCs w:val="20"/>
                        </w:rPr>
                        <w:t xml:space="preserve">Figure </w:t>
                      </w:r>
                      <w:proofErr w:type="gramStart"/>
                      <w:r>
                        <w:rPr>
                          <w:i/>
                          <w:iCs/>
                          <w:color w:val="B2B2B2" w:themeColor="accent2"/>
                          <w:sz w:val="20"/>
                          <w:szCs w:val="20"/>
                        </w:rPr>
                        <w:t>2</w:t>
                      </w:r>
                      <w:r w:rsidR="00441B43">
                        <w:rPr>
                          <w:i/>
                          <w:iCs/>
                          <w:color w:val="B2B2B2" w:themeColor="accent2"/>
                          <w:sz w:val="20"/>
                          <w:szCs w:val="20"/>
                        </w:rPr>
                        <w:t>,  Text</w:t>
                      </w:r>
                      <w:proofErr w:type="gramEnd"/>
                      <w:r w:rsidR="00441B43">
                        <w:rPr>
                          <w:i/>
                          <w:iCs/>
                          <w:color w:val="B2B2B2" w:themeColor="accent2"/>
                          <w:sz w:val="20"/>
                          <w:szCs w:val="20"/>
                        </w:rPr>
                        <w:t xml:space="preserve"> file to be used in program</w:t>
                      </w:r>
                    </w:p>
                  </w:txbxContent>
                </v:textbox>
                <w10:wrap anchorx="margin" anchory="page"/>
              </v:shape>
            </w:pict>
          </mc:Fallback>
        </mc:AlternateContent>
      </w:r>
      <w:r>
        <w:rPr>
          <w:noProof/>
        </w:rPr>
        <w:drawing>
          <wp:inline distT="0" distB="0" distL="0" distR="0" wp14:anchorId="5010A274" wp14:editId="510BF81E">
            <wp:extent cx="4762500" cy="329412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762500" cy="3294127"/>
                    </a:xfrm>
                    <a:prstGeom prst="rect">
                      <a:avLst/>
                    </a:prstGeom>
                  </pic:spPr>
                </pic:pic>
              </a:graphicData>
            </a:graphic>
          </wp:inline>
        </w:drawing>
      </w:r>
    </w:p>
    <w:p w14:paraId="21292D36" w14:textId="60C65016" w:rsidR="00032D03" w:rsidRDefault="00032D03" w:rsidP="00D8542F">
      <w:pPr>
        <w:ind w:firstLine="0"/>
      </w:pPr>
    </w:p>
    <w:p w14:paraId="32FB5048" w14:textId="4459E67C" w:rsidR="00032D03" w:rsidRDefault="00441B43" w:rsidP="00D8542F">
      <w:pPr>
        <w:ind w:firstLine="0"/>
      </w:pPr>
      <w:r>
        <w:rPr>
          <w:noProof/>
        </w:rPr>
        <w:lastRenderedPageBreak/>
        <w:drawing>
          <wp:anchor distT="0" distB="0" distL="114300" distR="114300" simplePos="0" relativeHeight="251664384" behindDoc="1" locked="0" layoutInCell="1" allowOverlap="1" wp14:anchorId="4CE450FB" wp14:editId="47EC02BB">
            <wp:simplePos x="0" y="0"/>
            <wp:positionH relativeFrom="margin">
              <wp:align>center</wp:align>
            </wp:positionH>
            <wp:positionV relativeFrom="paragraph">
              <wp:posOffset>0</wp:posOffset>
            </wp:positionV>
            <wp:extent cx="6499860" cy="3637915"/>
            <wp:effectExtent l="0" t="0" r="0" b="635"/>
            <wp:wrapTight wrapText="bothSides">
              <wp:wrapPolygon edited="0">
                <wp:start x="0" y="0"/>
                <wp:lineTo x="0" y="21491"/>
                <wp:lineTo x="21524" y="21491"/>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499860" cy="3637915"/>
                    </a:xfrm>
                    <a:prstGeom prst="rect">
                      <a:avLst/>
                    </a:prstGeom>
                  </pic:spPr>
                </pic:pic>
              </a:graphicData>
            </a:graphic>
          </wp:anchor>
        </w:drawing>
      </w:r>
      <w:r w:rsidR="004C4FB2">
        <w:rPr>
          <w:noProof/>
        </w:rPr>
        <mc:AlternateContent>
          <mc:Choice Requires="wps">
            <w:drawing>
              <wp:anchor distT="0" distB="0" distL="114300" distR="114300" simplePos="0" relativeHeight="251663360" behindDoc="0" locked="0" layoutInCell="1" allowOverlap="1" wp14:anchorId="0BBA3B4A" wp14:editId="6CC99E21">
                <wp:simplePos x="0" y="0"/>
                <wp:positionH relativeFrom="margin">
                  <wp:align>right</wp:align>
                </wp:positionH>
                <wp:positionV relativeFrom="page">
                  <wp:posOffset>4533900</wp:posOffset>
                </wp:positionV>
                <wp:extent cx="5924550" cy="27622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76225"/>
                        </a:xfrm>
                        <a:prstGeom prst="rect">
                          <a:avLst/>
                        </a:prstGeom>
                        <a:solidFill>
                          <a:srgbClr val="FFFFFF"/>
                        </a:solidFill>
                        <a:ln w="9525">
                          <a:solidFill>
                            <a:schemeClr val="bg1"/>
                          </a:solidFill>
                          <a:miter lim="800000"/>
                          <a:headEnd/>
                          <a:tailEnd/>
                        </a:ln>
                      </wps:spPr>
                      <wps:txbx>
                        <w:txbxContent>
                          <w:p w14:paraId="23218420" w14:textId="74329D9F" w:rsidR="004C4FB2" w:rsidRPr="00E91869" w:rsidRDefault="004C4FB2" w:rsidP="004C4FB2">
                            <w:pPr>
                              <w:ind w:firstLine="0"/>
                              <w:jc w:val="both"/>
                              <w:rPr>
                                <w:i/>
                                <w:iCs/>
                                <w:color w:val="B2B2B2" w:themeColor="accent2"/>
                                <w:sz w:val="20"/>
                                <w:szCs w:val="20"/>
                              </w:rPr>
                            </w:pPr>
                            <w:r w:rsidRPr="00E91869">
                              <w:rPr>
                                <w:i/>
                                <w:iCs/>
                                <w:color w:val="B2B2B2" w:themeColor="accent2"/>
                                <w:sz w:val="20"/>
                                <w:szCs w:val="20"/>
                              </w:rPr>
                              <w:t xml:space="preserve">Figure </w:t>
                            </w:r>
                            <w:r>
                              <w:rPr>
                                <w:i/>
                                <w:iCs/>
                                <w:color w:val="B2B2B2" w:themeColor="accent2"/>
                                <w:sz w:val="20"/>
                                <w:szCs w:val="20"/>
                              </w:rPr>
                              <w:t>3</w:t>
                            </w:r>
                            <w:r w:rsidRPr="00E91869">
                              <w:rPr>
                                <w:i/>
                                <w:iCs/>
                                <w:color w:val="B2B2B2" w:themeColor="accent2"/>
                                <w:sz w:val="20"/>
                                <w:szCs w:val="20"/>
                              </w:rPr>
                              <w:t xml:space="preserve">, </w:t>
                            </w:r>
                            <w:r w:rsidR="00441B43">
                              <w:rPr>
                                <w:i/>
                                <w:iCs/>
                                <w:color w:val="B2B2B2" w:themeColor="accent2"/>
                                <w:sz w:val="20"/>
                                <w:szCs w:val="20"/>
                              </w:rPr>
                              <w:t>Executed program with text file</w:t>
                            </w:r>
                          </w:p>
                        </w:txbxContent>
                      </wps:txbx>
                      <wps:bodyPr rot="0" vert="horz" wrap="square" lIns="91440" tIns="45720" rIns="91440" bIns="45720" anchor="t" anchorCtr="0">
                        <a:noAutofit/>
                      </wps:bodyPr>
                    </wps:wsp>
                  </a:graphicData>
                </a:graphic>
              </wp:anchor>
            </w:drawing>
          </mc:Choice>
          <mc:Fallback>
            <w:pict>
              <v:shape w14:anchorId="0BBA3B4A" id="_x0000_s1028" type="#_x0000_t202" style="position:absolute;margin-left:415.3pt;margin-top:357pt;width:466.5pt;height:21.75pt;z-index:25166336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" strokecolor="white [3212]">
                <v:textbox>
                  <w:txbxContent>
                    <w:p w14:paraId="23218420" w14:textId="74329D9F" w:rsidR="004C4FB2" w:rsidRPr="00E91869" w:rsidRDefault="004C4FB2" w:rsidP="004C4FB2">
                      <w:pPr>
                        <w:ind w:firstLine="0"/>
                        <w:jc w:val="both"/>
                        <w:rPr>
                          <w:i/>
                          <w:iCs/>
                          <w:color w:val="B2B2B2" w:themeColor="accent2"/>
                          <w:sz w:val="20"/>
                          <w:szCs w:val="20"/>
                        </w:rPr>
                      </w:pPr>
                      <w:r w:rsidRPr="00E91869">
                        <w:rPr>
                          <w:i/>
                          <w:iCs/>
                          <w:color w:val="B2B2B2" w:themeColor="accent2"/>
                          <w:sz w:val="20"/>
                          <w:szCs w:val="20"/>
                        </w:rPr>
                        <w:t xml:space="preserve">Figure </w:t>
                      </w:r>
                      <w:r>
                        <w:rPr>
                          <w:i/>
                          <w:iCs/>
                          <w:color w:val="B2B2B2" w:themeColor="accent2"/>
                          <w:sz w:val="20"/>
                          <w:szCs w:val="20"/>
                        </w:rPr>
                        <w:t>3</w:t>
                      </w:r>
                      <w:r w:rsidRPr="00E91869">
                        <w:rPr>
                          <w:i/>
                          <w:iCs/>
                          <w:color w:val="B2B2B2" w:themeColor="accent2"/>
                          <w:sz w:val="20"/>
                          <w:szCs w:val="20"/>
                        </w:rPr>
                        <w:t xml:space="preserve">, </w:t>
                      </w:r>
                      <w:r w:rsidR="00441B43">
                        <w:rPr>
                          <w:i/>
                          <w:iCs/>
                          <w:color w:val="B2B2B2" w:themeColor="accent2"/>
                          <w:sz w:val="20"/>
                          <w:szCs w:val="20"/>
                        </w:rPr>
                        <w:t>Executed program with text file</w:t>
                      </w:r>
                    </w:p>
                  </w:txbxContent>
                </v:textbox>
                <w10:wrap anchorx="margin" anchory="page"/>
              </v:shape>
            </w:pict>
          </mc:Fallback>
        </mc:AlternateContent>
      </w:r>
    </w:p>
    <w:p w14:paraId="10CA6212" w14:textId="77777777" w:rsidR="00B107DE" w:rsidRDefault="00B107DE" w:rsidP="00D8542F">
      <w:pPr>
        <w:ind w:firstLine="0"/>
      </w:pPr>
    </w:p>
    <w:p w14:paraId="6B6ABB0C" w14:textId="6C08C5B1" w:rsidR="00B107DE" w:rsidRDefault="00B107DE" w:rsidP="00D8542F">
      <w:pPr>
        <w:ind w:firstLine="0"/>
      </w:pPr>
    </w:p>
    <w:p w14:paraId="4872A97C" w14:textId="6EA1640A" w:rsidR="00B107DE" w:rsidRDefault="00B107DE" w:rsidP="00D8542F">
      <w:pPr>
        <w:ind w:firstLine="0"/>
      </w:pPr>
    </w:p>
    <w:sectPr w:rsidR="00B107DE">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BF485" w14:textId="77777777" w:rsidR="00AB2956" w:rsidRDefault="00AB2956">
      <w:pPr>
        <w:spacing w:line="240" w:lineRule="auto"/>
      </w:pPr>
      <w:r>
        <w:separator/>
      </w:r>
    </w:p>
    <w:p w14:paraId="1A405D06" w14:textId="77777777" w:rsidR="00AB2956" w:rsidRDefault="00AB2956"/>
  </w:endnote>
  <w:endnote w:type="continuationSeparator" w:id="0">
    <w:p w14:paraId="788B725D" w14:textId="77777777" w:rsidR="00AB2956" w:rsidRDefault="00AB2956">
      <w:pPr>
        <w:spacing w:line="240" w:lineRule="auto"/>
      </w:pPr>
      <w:r>
        <w:continuationSeparator/>
      </w:r>
    </w:p>
    <w:p w14:paraId="18AF4F6D" w14:textId="77777777" w:rsidR="00AB2956" w:rsidRDefault="00AB29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53BE6" w14:textId="77777777" w:rsidR="00AB2956" w:rsidRDefault="00AB2956">
      <w:pPr>
        <w:spacing w:line="240" w:lineRule="auto"/>
      </w:pPr>
      <w:r>
        <w:separator/>
      </w:r>
    </w:p>
    <w:p w14:paraId="7B17869F" w14:textId="77777777" w:rsidR="00AB2956" w:rsidRDefault="00AB2956"/>
  </w:footnote>
  <w:footnote w:type="continuationSeparator" w:id="0">
    <w:p w14:paraId="6ACF51EF" w14:textId="77777777" w:rsidR="00AB2956" w:rsidRDefault="00AB2956">
      <w:pPr>
        <w:spacing w:line="240" w:lineRule="auto"/>
      </w:pPr>
      <w:r>
        <w:continuationSeparator/>
      </w:r>
    </w:p>
    <w:p w14:paraId="2E872048" w14:textId="77777777" w:rsidR="00AB2956" w:rsidRDefault="00AB29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89FBC" w14:textId="18634E9B" w:rsidR="00E81978" w:rsidRDefault="00AB2956">
    <w:pPr>
      <w:pStyle w:val="Header"/>
    </w:pPr>
    <w:sdt>
      <w:sdtPr>
        <w:rPr>
          <w:rStyle w:val="Strong"/>
        </w:rPr>
        <w:alias w:val="Running head"/>
        <w:tag w:val=""/>
        <w:id w:val="12739865"/>
        <w:placeholder>
          <w:docPart w:val="5FEDCD52F7AF4F25B060D9F0A6AC6DF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71DF0">
          <w:rPr>
            <w:rStyle w:val="Strong"/>
          </w:rPr>
          <w:t>Project</w:t>
        </w:r>
        <w:r w:rsidR="007822D5">
          <w:rPr>
            <w:rStyle w:val="Strong"/>
          </w:rPr>
          <w:t>2</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C929B" w14:textId="46756616" w:rsidR="00571DF0" w:rsidRPr="0080495C" w:rsidRDefault="00571DF0">
    <w:pPr>
      <w:pStyle w:val="Header"/>
      <w:rPr>
        <w:rStyle w:val="Strong"/>
        <w:caps w:val="0"/>
      </w:rPr>
    </w:pPr>
    <w:r>
      <w:t>PROJECT</w:t>
    </w:r>
    <w:r w:rsidR="007822D5">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8322405"/>
    <w:multiLevelType w:val="hybridMultilevel"/>
    <w:tmpl w:val="2BF6CFB4"/>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436065"/>
    <w:multiLevelType w:val="hybridMultilevel"/>
    <w:tmpl w:val="9AEE40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1"/>
  </w:num>
  <w:num w:numId="14">
    <w:abstractNumId w:val="10"/>
  </w:num>
  <w:num w:numId="15">
    <w:abstractNumId w:val="14"/>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5C"/>
    <w:rsid w:val="00032D03"/>
    <w:rsid w:val="000A4457"/>
    <w:rsid w:val="000D3F41"/>
    <w:rsid w:val="001E4AD8"/>
    <w:rsid w:val="00203BB9"/>
    <w:rsid w:val="0028075D"/>
    <w:rsid w:val="0033159F"/>
    <w:rsid w:val="00355DCA"/>
    <w:rsid w:val="00390F66"/>
    <w:rsid w:val="00441B43"/>
    <w:rsid w:val="004C4FB2"/>
    <w:rsid w:val="00551A02"/>
    <w:rsid w:val="005534FA"/>
    <w:rsid w:val="00571DF0"/>
    <w:rsid w:val="005D26AE"/>
    <w:rsid w:val="005D3A03"/>
    <w:rsid w:val="005E75D4"/>
    <w:rsid w:val="006E04EA"/>
    <w:rsid w:val="006F7C48"/>
    <w:rsid w:val="007822D5"/>
    <w:rsid w:val="008002C0"/>
    <w:rsid w:val="00801B70"/>
    <w:rsid w:val="0080495C"/>
    <w:rsid w:val="008152EE"/>
    <w:rsid w:val="008972ED"/>
    <w:rsid w:val="008C5323"/>
    <w:rsid w:val="009A6A3B"/>
    <w:rsid w:val="00A06FA2"/>
    <w:rsid w:val="00A26120"/>
    <w:rsid w:val="00AB2956"/>
    <w:rsid w:val="00B107DE"/>
    <w:rsid w:val="00B51053"/>
    <w:rsid w:val="00B6730F"/>
    <w:rsid w:val="00B823AA"/>
    <w:rsid w:val="00BA45DB"/>
    <w:rsid w:val="00BF4184"/>
    <w:rsid w:val="00C0601E"/>
    <w:rsid w:val="00C31919"/>
    <w:rsid w:val="00C31D30"/>
    <w:rsid w:val="00CD6E39"/>
    <w:rsid w:val="00CF6E91"/>
    <w:rsid w:val="00D8542F"/>
    <w:rsid w:val="00D85B68"/>
    <w:rsid w:val="00DA4580"/>
    <w:rsid w:val="00E25D07"/>
    <w:rsid w:val="00E6004D"/>
    <w:rsid w:val="00E620E9"/>
    <w:rsid w:val="00E81978"/>
    <w:rsid w:val="00EE71A5"/>
    <w:rsid w:val="00F379B7"/>
    <w:rsid w:val="00F51EBE"/>
    <w:rsid w:val="00F525FA"/>
    <w:rsid w:val="00FD359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DBDAA"/>
  <w15:chartTrackingRefBased/>
  <w15:docId w15:val="{32577C0E-94BC-424C-964F-1AFB3298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fontstyle01">
    <w:name w:val="fontstyle01"/>
    <w:basedOn w:val="DefaultParagraphFont"/>
    <w:rsid w:val="0080495C"/>
    <w:rPr>
      <w:rFonts w:ascii="Calibri" w:hAnsi="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b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C965A5D24F0467499987C8D4B1E32E1"/>
        <w:category>
          <w:name w:val="General"/>
          <w:gallery w:val="placeholder"/>
        </w:category>
        <w:types>
          <w:type w:val="bbPlcHdr"/>
        </w:types>
        <w:behaviors>
          <w:behavior w:val="content"/>
        </w:behaviors>
        <w:guid w:val="{65C620E8-C4CE-46AB-B9C4-31077053952A}"/>
      </w:docPartPr>
      <w:docPartBody>
        <w:p w:rsidR="00524709" w:rsidRDefault="00845CD9">
          <w:pPr>
            <w:pStyle w:val="7C965A5D24F0467499987C8D4B1E32E1"/>
          </w:pPr>
          <w:r>
            <w:t>[Title Here, up to 12 Words, on One to Two Lines]</w:t>
          </w:r>
        </w:p>
      </w:docPartBody>
    </w:docPart>
    <w:docPart>
      <w:docPartPr>
        <w:name w:val="5FEDCD52F7AF4F25B060D9F0A6AC6DFC"/>
        <w:category>
          <w:name w:val="General"/>
          <w:gallery w:val="placeholder"/>
        </w:category>
        <w:types>
          <w:type w:val="bbPlcHdr"/>
        </w:types>
        <w:behaviors>
          <w:behavior w:val="content"/>
        </w:behaviors>
        <w:guid w:val="{14210E7D-5DFE-4309-A187-03C24B0CD947}"/>
      </w:docPartPr>
      <w:docPartBody>
        <w:p w:rsidR="00524709" w:rsidRDefault="00845CD9">
          <w:pPr>
            <w:pStyle w:val="5FEDCD52F7AF4F25B060D9F0A6AC6DFC"/>
          </w:pPr>
          <w:r w:rsidRPr="005D3A03">
            <w:t>Figures title:</w:t>
          </w:r>
        </w:p>
      </w:docPartBody>
    </w:docPart>
    <w:docPart>
      <w:docPartPr>
        <w:name w:val="ED60FE3588254E6CA034139009E01D97"/>
        <w:category>
          <w:name w:val="General"/>
          <w:gallery w:val="placeholder"/>
        </w:category>
        <w:types>
          <w:type w:val="bbPlcHdr"/>
        </w:types>
        <w:behaviors>
          <w:behavior w:val="content"/>
        </w:behaviors>
        <w:guid w:val="{3BB53DBD-E723-4035-A4D7-4E1A9B80DCFC}"/>
      </w:docPartPr>
      <w:docPartBody>
        <w:p w:rsidR="00524709" w:rsidRDefault="00626D0F" w:rsidP="00626D0F">
          <w:pPr>
            <w:pStyle w:val="ED60FE3588254E6CA034139009E01D9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0F"/>
    <w:rsid w:val="002C7AE9"/>
    <w:rsid w:val="00330DAD"/>
    <w:rsid w:val="004B08EA"/>
    <w:rsid w:val="00524709"/>
    <w:rsid w:val="00626D0F"/>
    <w:rsid w:val="00845CD9"/>
    <w:rsid w:val="00A466DF"/>
    <w:rsid w:val="00CF54DD"/>
    <w:rsid w:val="00F2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7C965A5D24F0467499987C8D4B1E32E1">
    <w:name w:val="7C965A5D24F0467499987C8D4B1E32E1"/>
  </w:style>
  <w:style w:type="paragraph" w:customStyle="1" w:styleId="5FEDCD52F7AF4F25B060D9F0A6AC6DFC">
    <w:name w:val="5FEDCD52F7AF4F25B060D9F0A6AC6DFC"/>
  </w:style>
  <w:style w:type="paragraph" w:customStyle="1" w:styleId="ED60FE3588254E6CA034139009E01D97">
    <w:name w:val="ED60FE3588254E6CA034139009E01D97"/>
    <w:rsid w:val="00626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Project2</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229</TotalTime>
  <Pages>5</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Project 2</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Dan Beck</dc:creator>
  <cp:keywords/>
  <dc:description/>
  <cp:lastModifiedBy>Dan Beck</cp:lastModifiedBy>
  <cp:revision>5</cp:revision>
  <dcterms:created xsi:type="dcterms:W3CDTF">2020-12-15T22:29:00Z</dcterms:created>
  <dcterms:modified xsi:type="dcterms:W3CDTF">2020-12-16T02:29:00Z</dcterms:modified>
</cp:coreProperties>
</file>